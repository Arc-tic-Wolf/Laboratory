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FD4A68" w:rsidRDefault="009F10B1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7FCC6D45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 w:rsidRPr="0059475D">
              <w:rPr>
                <w:rFonts w:ascii="Ubuntu Medium" w:hAnsi="Ubuntu Medium"/>
                <w:color w:val="FF0000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E535287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4BE0A006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B1F93C1" w:rsidR="002E0346" w:rsidRPr="0059475D" w:rsidRDefault="00845BA8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E7CAE6D" w:rsidR="002E0346" w:rsidRPr="0059475D" w:rsidRDefault="00845BA8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6ED1A9A1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B436A73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67AFB506" w:rsidR="002E0346" w:rsidRPr="0059475D" w:rsidRDefault="0059475D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0D35622" w:rsidR="002E0346" w:rsidRPr="0059475D" w:rsidRDefault="00845BA8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2001:DB8:1:4::2/64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6F66B303" w:rsidR="002E0346" w:rsidRPr="0059475D" w:rsidRDefault="00845BA8" w:rsidP="005939AB">
            <w:pPr>
              <w:pStyle w:val="ConfigWindow"/>
              <w:rPr>
                <w:rFonts w:ascii="Ubuntu Medium" w:hAnsi="Ubuntu Medium"/>
                <w:color w:val="FF0000"/>
                <w:sz w:val="24"/>
              </w:rPr>
            </w:pPr>
            <w:r>
              <w:rPr>
                <w:rFonts w:ascii="Ubuntu Medium" w:hAnsi="Ubuntu Medium"/>
                <w:color w:val="FF0000"/>
                <w:sz w:val="24"/>
              </w:rPr>
              <w:t>FE80::1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39E51725" w:rsidR="0093296A" w:rsidRDefault="0059475D" w:rsidP="0093296A">
      <w:pPr>
        <w:pStyle w:val="AnswerLineL50"/>
      </w:pPr>
      <w:r>
        <w:rPr>
          <w:color w:val="FF0000"/>
        </w:rPr>
        <w:t>10.10.1.97</w:t>
      </w:r>
      <w:r w:rsidR="0093296A"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0D903FF0" w:rsidR="0093296A" w:rsidRDefault="0059475D" w:rsidP="0093296A">
      <w:pPr>
        <w:pStyle w:val="AnswerLineL50"/>
      </w:pPr>
      <w:r>
        <w:rPr>
          <w:color w:val="FF0000"/>
        </w:rPr>
        <w:t>10.10.1.17</w:t>
      </w:r>
      <w:r w:rsidR="0093296A">
        <w:t xml:space="preserve">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28A733CA" w:rsidR="0093296A" w:rsidRDefault="0059475D" w:rsidP="0093296A">
      <w:pPr>
        <w:pStyle w:val="AnswerLineL50"/>
      </w:pPr>
      <w:r w:rsidRPr="0059475D">
        <w:rPr>
          <w:color w:val="FF0000"/>
        </w:rPr>
        <w:t>10.10.1.6</w:t>
      </w:r>
      <w:r w:rsidR="0093296A">
        <w:t>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3DF9ADE" w:rsidR="0093296A" w:rsidRPr="0059475D" w:rsidRDefault="00E31A44" w:rsidP="0093296A">
      <w:pPr>
        <w:pStyle w:val="BodyTextL50"/>
        <w:spacing w:before="0"/>
        <w:rPr>
          <w:color w:val="FF0000"/>
        </w:rPr>
      </w:pPr>
      <w:r>
        <w:t>What are they?</w:t>
      </w:r>
      <w:r w:rsidR="0059475D">
        <w:t xml:space="preserve"> </w:t>
      </w:r>
      <w:r w:rsidR="0059475D">
        <w:rPr>
          <w:color w:val="FF0000"/>
        </w:rPr>
        <w:t>10.10.1.4/30 ,  10.10.1.6/32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4026F2D3" w14:textId="77777777" w:rsidR="00194CCB" w:rsidRDefault="00194CCB" w:rsidP="0093296A">
      <w:pPr>
        <w:pStyle w:val="AnswerLineL50"/>
        <w:rPr>
          <w:color w:val="FF0000"/>
        </w:rPr>
      </w:pPr>
      <w:r>
        <w:rPr>
          <w:color w:val="FF0000"/>
        </w:rPr>
        <w:t xml:space="preserve">10.10.1.10 </w:t>
      </w:r>
    </w:p>
    <w:p w14:paraId="6D81D889" w14:textId="313E57C7" w:rsidR="0093296A" w:rsidRDefault="00194CCB" w:rsidP="0093296A">
      <w:pPr>
        <w:pStyle w:val="AnswerLineL50"/>
      </w:pPr>
      <w:r>
        <w:rPr>
          <w:color w:val="FF0000"/>
        </w:rPr>
        <w:t>10.10.1.8/30 , 10.10.1.10/32</w:t>
      </w:r>
      <w:r w:rsidR="0093296A"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412D0403" w14:textId="2DA79A8B" w:rsidR="0093296A" w:rsidRDefault="00194CCB" w:rsidP="0093296A">
      <w:pPr>
        <w:pStyle w:val="AnswerLineL50"/>
      </w:pPr>
      <w:r>
        <w:rPr>
          <w:color w:val="FF0000"/>
        </w:rPr>
        <w:t>10.10.1.2, 10.10.1.9</w:t>
      </w:r>
      <w:r w:rsidR="0093296A">
        <w:t xml:space="preserve">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29CD0B97" w:rsidR="00290231" w:rsidRDefault="00194CCB" w:rsidP="00290231">
      <w:pPr>
        <w:pStyle w:val="AnswerLineL50"/>
      </w:pPr>
      <w:r>
        <w:rPr>
          <w:color w:val="FF0000"/>
        </w:rPr>
        <w:t>Wrong IP address in serial 0/0/0 of R2</w:t>
      </w:r>
      <w:r w:rsidR="00290231"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4448B1E9" w:rsidR="00290231" w:rsidRPr="00090897" w:rsidRDefault="00090897" w:rsidP="00290231">
      <w:pPr>
        <w:pStyle w:val="BodyTextL50"/>
        <w:rPr>
          <w:color w:val="FF0000"/>
        </w:rPr>
      </w:pPr>
      <w:r>
        <w:rPr>
          <w:color w:val="FF0000"/>
        </w:rPr>
        <w:t>Configure s0/0/0 with correct ip address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33F8A3DC" w:rsidR="00290231" w:rsidRDefault="00090897" w:rsidP="00290231">
      <w:pPr>
        <w:pStyle w:val="AnswerLineL50"/>
      </w:pPr>
      <w:r>
        <w:rPr>
          <w:color w:val="FF0000"/>
        </w:rPr>
        <w:t>yes</w:t>
      </w:r>
      <w:r w:rsidR="00290231">
        <w:t>your answers here.</w:t>
      </w:r>
    </w:p>
    <w:p w14:paraId="4BB302E6" w14:textId="64B302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42727D60" w14:textId="48B0B38D" w:rsidR="00090897" w:rsidRDefault="00090897" w:rsidP="00090897">
      <w:pPr>
        <w:rPr>
          <w:color w:val="FF0000"/>
        </w:rPr>
      </w:pPr>
      <w:r>
        <w:rPr>
          <w:color w:val="FF0000"/>
        </w:rPr>
        <w:t>R2(config)#interface s0/0/0</w:t>
      </w:r>
    </w:p>
    <w:p w14:paraId="3DE5012A" w14:textId="6A5B4D67" w:rsidR="00090897" w:rsidRPr="00090897" w:rsidRDefault="00090897" w:rsidP="00090897">
      <w:pPr>
        <w:rPr>
          <w:color w:val="FF0000"/>
        </w:rPr>
      </w:pPr>
      <w:r>
        <w:rPr>
          <w:color w:val="FF0000"/>
        </w:rPr>
        <w:t>R(config-if)#ip address 10.10.1.5 255.255.255.252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20D2BEEC" w:rsidR="00E34EBE" w:rsidRDefault="00845BA8" w:rsidP="00E34EBE">
      <w:pPr>
        <w:pStyle w:val="AnswerLineL50"/>
      </w:pPr>
      <w:r>
        <w:rPr>
          <w:color w:val="FF0000"/>
        </w:rPr>
        <w:t>2001:DB8:1:3::2</w:t>
      </w:r>
      <w:r w:rsidR="00E34EBE"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5246E3CD" w:rsidR="00E34EBE" w:rsidRDefault="00845BA8" w:rsidP="00E34EBE">
      <w:pPr>
        <w:pStyle w:val="AnswerLineL50"/>
      </w:pPr>
      <w:r>
        <w:rPr>
          <w:color w:val="FF0000"/>
        </w:rPr>
        <w:t>None</w:t>
      </w:r>
      <w:r w:rsidR="00E34EBE"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lastRenderedPageBreak/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1B1DAC9F" w:rsidR="00E34EBE" w:rsidRPr="00845BA8" w:rsidRDefault="00E31A44" w:rsidP="00E34EBE">
      <w:pPr>
        <w:pStyle w:val="BodyTextL50"/>
        <w:spacing w:before="0"/>
        <w:rPr>
          <w:color w:val="FF0000"/>
        </w:rPr>
      </w:pPr>
      <w:r>
        <w:t>Is there a discrepancy?</w:t>
      </w:r>
      <w:r w:rsidR="00845BA8">
        <w:rPr>
          <w:color w:val="FF0000"/>
        </w:rPr>
        <w:t>yes</w:t>
      </w: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6BE0737B" w14:textId="1CBB3357" w:rsidR="00845BA8" w:rsidRDefault="00E31A44" w:rsidP="00845BA8">
      <w:pPr>
        <w:pStyle w:val="BodyTextL50"/>
        <w:spacing w:before="0"/>
      </w:pPr>
      <w:r>
        <w:t>What is the error?</w:t>
      </w:r>
    </w:p>
    <w:p w14:paraId="04B24F13" w14:textId="379B5572" w:rsidR="00E34EBE" w:rsidRDefault="00845BA8" w:rsidP="00E34EBE">
      <w:pPr>
        <w:pStyle w:val="AnswerLineL50"/>
      </w:pPr>
      <w:r>
        <w:rPr>
          <w:color w:val="FF0000"/>
        </w:rPr>
        <w:t>Wrong default gateway</w:t>
      </w:r>
      <w:r w:rsidR="00E34EBE">
        <w:t xml:space="preserve">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337415C4" w:rsidR="00E34EBE" w:rsidRDefault="00845BA8" w:rsidP="00E34EBE">
      <w:pPr>
        <w:pStyle w:val="AnswerLineL50"/>
      </w:pPr>
      <w:r>
        <w:rPr>
          <w:color w:val="FF0000"/>
        </w:rPr>
        <w:t>Configure PC4 with correct default gateway FE80::3</w:t>
      </w:r>
      <w:r w:rsidR="00E34EBE">
        <w:t xml:space="preserve">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1326FB1C" w:rsidR="00E34EBE" w:rsidRDefault="00845BA8" w:rsidP="002E0346">
      <w:pPr>
        <w:pStyle w:val="AnswerLineL25"/>
      </w:pPr>
      <w:r>
        <w:rPr>
          <w:color w:val="FF0000"/>
        </w:rPr>
        <w:t>yes</w:t>
      </w:r>
      <w:r w:rsidR="00E34EBE">
        <w:t>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028F9FAC" w:rsidR="0046332E" w:rsidRPr="006F2D93" w:rsidRDefault="006F2D93" w:rsidP="0046332E">
      <w:pPr>
        <w:pStyle w:val="ConfigWindow"/>
        <w:rPr>
          <w:color w:val="FF0000"/>
          <w:sz w:val="24"/>
        </w:rPr>
      </w:pPr>
      <w:r w:rsidRPr="006F2D93">
        <w:rPr>
          <w:color w:val="FF0000"/>
          <w:sz w:val="24"/>
        </w:rPr>
        <w:t>IPv6 gateway : FE80::3</w:t>
      </w:r>
    </w:p>
    <w:sectPr w:rsidR="0046332E" w:rsidRPr="006F2D9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B29C0" w14:textId="77777777" w:rsidR="009F10B1" w:rsidRDefault="009F10B1" w:rsidP="00710659">
      <w:pPr>
        <w:spacing w:after="0" w:line="240" w:lineRule="auto"/>
      </w:pPr>
      <w:r>
        <w:separator/>
      </w:r>
    </w:p>
    <w:p w14:paraId="3F9D74DB" w14:textId="77777777" w:rsidR="009F10B1" w:rsidRDefault="009F10B1"/>
  </w:endnote>
  <w:endnote w:type="continuationSeparator" w:id="0">
    <w:p w14:paraId="7D4B4564" w14:textId="77777777" w:rsidR="009F10B1" w:rsidRDefault="009F10B1" w:rsidP="00710659">
      <w:pPr>
        <w:spacing w:after="0" w:line="240" w:lineRule="auto"/>
      </w:pPr>
      <w:r>
        <w:continuationSeparator/>
      </w:r>
    </w:p>
    <w:p w14:paraId="4BB1FFF8" w14:textId="77777777" w:rsidR="009F10B1" w:rsidRDefault="009F1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652BF0D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475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48696A4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9475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E1D9C" w14:textId="77777777" w:rsidR="009F10B1" w:rsidRDefault="009F10B1" w:rsidP="00710659">
      <w:pPr>
        <w:spacing w:after="0" w:line="240" w:lineRule="auto"/>
      </w:pPr>
      <w:r>
        <w:separator/>
      </w:r>
    </w:p>
    <w:p w14:paraId="56E2B653" w14:textId="77777777" w:rsidR="009F10B1" w:rsidRDefault="009F10B1"/>
  </w:footnote>
  <w:footnote w:type="continuationSeparator" w:id="0">
    <w:p w14:paraId="158BF8FA" w14:textId="77777777" w:rsidR="009F10B1" w:rsidRDefault="009F10B1" w:rsidP="00710659">
      <w:pPr>
        <w:spacing w:after="0" w:line="240" w:lineRule="auto"/>
      </w:pPr>
      <w:r>
        <w:continuationSeparator/>
      </w:r>
    </w:p>
    <w:p w14:paraId="35DB4179" w14:textId="77777777" w:rsidR="009F10B1" w:rsidRDefault="009F1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897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CCB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475D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2D93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BA8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10B1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B5015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32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Aninda Sadman</cp:lastModifiedBy>
  <cp:revision>8</cp:revision>
  <cp:lastPrinted>2019-12-03T20:38:00Z</cp:lastPrinted>
  <dcterms:created xsi:type="dcterms:W3CDTF">2019-11-27T20:46:00Z</dcterms:created>
  <dcterms:modified xsi:type="dcterms:W3CDTF">2020-12-21T02:18:00Z</dcterms:modified>
</cp:coreProperties>
</file>